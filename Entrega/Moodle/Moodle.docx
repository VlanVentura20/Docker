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556E3" w14:textId="477CDF2D" w:rsidR="0037362E" w:rsidRDefault="00911372" w:rsidP="00911372">
      <w:pPr>
        <w:pStyle w:val="Ttulo1"/>
      </w:pPr>
      <w:r>
        <w:t>Moodle</w:t>
      </w:r>
    </w:p>
    <w:p w14:paraId="0E9B1927" w14:textId="1CF07762" w:rsidR="00911372" w:rsidRDefault="00AD7709" w:rsidP="00911372">
      <w:r>
        <w:t>Para descargar el Moodle vamos a necesitar los fichero que están e</w:t>
      </w:r>
      <w:r w:rsidR="009D55CA">
        <w:t xml:space="preserve">n la carpeta del </w:t>
      </w:r>
      <w:r w:rsidR="00032BA7">
        <w:t>GitHub</w:t>
      </w:r>
      <w:r w:rsidR="009D55CA">
        <w:t>.</w:t>
      </w:r>
    </w:p>
    <w:p w14:paraId="450D480D" w14:textId="6D0549B8" w:rsidR="003A3E52" w:rsidRDefault="009D55CA" w:rsidP="00911372">
      <w:r>
        <w:t xml:space="preserve">Una vez tengamos los ficheros descargados </w:t>
      </w:r>
      <w:r w:rsidR="00C96DC0">
        <w:t xml:space="preserve">hay que abrir </w:t>
      </w:r>
      <w:r w:rsidR="003A3E52">
        <w:t xml:space="preserve">el fichero docker-compose.yml </w:t>
      </w:r>
      <w:r w:rsidR="00B96777">
        <w:t xml:space="preserve">y hay que cambiar la ruta donde se guardan las bases de datos y poner la ruta donde </w:t>
      </w:r>
      <w:r w:rsidR="00B4726A">
        <w:t>tú</w:t>
      </w:r>
      <w:r w:rsidR="00B96777">
        <w:t xml:space="preserve"> quieres guardar</w:t>
      </w:r>
      <w:r w:rsidR="00B4726A">
        <w:t>las.</w:t>
      </w:r>
    </w:p>
    <w:p w14:paraId="17B11C95" w14:textId="05CC105A" w:rsidR="009D55CA" w:rsidRDefault="00B4726A" w:rsidP="00911372">
      <w:r>
        <w:t xml:space="preserve">Por </w:t>
      </w:r>
      <w:r w:rsidR="00032BA7">
        <w:t>último,</w:t>
      </w:r>
      <w:r>
        <w:t xml:space="preserve"> abriremos un</w:t>
      </w:r>
      <w:r w:rsidR="00C96DC0">
        <w:t xml:space="preserve"> CMD </w:t>
      </w:r>
      <w:r>
        <w:t>y hay que</w:t>
      </w:r>
      <w:r w:rsidR="00C96DC0">
        <w:t xml:space="preserve"> ir a la carpeta donde se encuentren los ficheros y ahí ejecutamos </w:t>
      </w:r>
      <w:r w:rsidR="00FA47C4">
        <w:t>el comando docker-compose up</w:t>
      </w:r>
    </w:p>
    <w:p w14:paraId="4A8EFEF1" w14:textId="087391CE" w:rsidR="009D55CA" w:rsidRDefault="00654753" w:rsidP="00911372">
      <w:r>
        <w:t>Para conectarnos a la web de Moodle tenemos que ir al navegador web y escribir localhost:8080.</w:t>
      </w:r>
    </w:p>
    <w:p w14:paraId="775A1DEF" w14:textId="171A6BD6" w:rsidR="001724A7" w:rsidRDefault="001724A7" w:rsidP="00911372">
      <w:r w:rsidRPr="001724A7">
        <w:drawing>
          <wp:inline distT="0" distB="0" distL="0" distR="0" wp14:anchorId="6BA7AEEE" wp14:editId="1CEFBF53">
            <wp:extent cx="5731510" cy="3223895"/>
            <wp:effectExtent l="0" t="0" r="2540" b="0"/>
            <wp:docPr id="945105211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05211" name="Imagen 1" descr="Interfaz de usuario gráfica, Texto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4F2B" w14:textId="670A1E14" w:rsidR="00032BA7" w:rsidRDefault="00032BA7">
      <w:r>
        <w:br w:type="page"/>
      </w:r>
    </w:p>
    <w:p w14:paraId="1568717B" w14:textId="77E447D9" w:rsidR="00654753" w:rsidRDefault="00654753" w:rsidP="00911372">
      <w:r>
        <w:lastRenderedPageBreak/>
        <w:t xml:space="preserve">Para conectarnos a la base de datos </w:t>
      </w:r>
      <w:r w:rsidR="00DF10DC">
        <w:t xml:space="preserve">utilizaremos </w:t>
      </w:r>
      <w:r w:rsidR="00032BA7">
        <w:t>Heidi SQL</w:t>
      </w:r>
      <w:r w:rsidR="007F4054">
        <w:t>, en la conexión tendremos que poner nuestra IP o localhost, en usuario ponemos Admin y contraseña 4Vientos</w:t>
      </w:r>
    </w:p>
    <w:p w14:paraId="13DF4A7E" w14:textId="1FC74057" w:rsidR="00032BA7" w:rsidRDefault="00032BA7" w:rsidP="00911372">
      <w:r w:rsidRPr="00032BA7">
        <w:drawing>
          <wp:inline distT="0" distB="0" distL="0" distR="0" wp14:anchorId="39FC1CED" wp14:editId="206BD0F2">
            <wp:extent cx="5731510" cy="4027805"/>
            <wp:effectExtent l="0" t="0" r="2540" b="0"/>
            <wp:docPr id="26082841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28416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5222" w14:textId="4C8245A5" w:rsidR="00032BA7" w:rsidRDefault="00032BA7" w:rsidP="00911372">
      <w:r>
        <w:t>Y le damos a conectar</w:t>
      </w:r>
    </w:p>
    <w:p w14:paraId="4934F7CA" w14:textId="127F3492" w:rsidR="00032BA7" w:rsidRPr="00911372" w:rsidRDefault="00032BA7" w:rsidP="00911372">
      <w:r w:rsidRPr="00032BA7">
        <w:drawing>
          <wp:inline distT="0" distB="0" distL="0" distR="0" wp14:anchorId="35108EB2" wp14:editId="58EC3B01">
            <wp:extent cx="5731510" cy="3044825"/>
            <wp:effectExtent l="0" t="0" r="2540" b="3175"/>
            <wp:docPr id="1267654322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54322" name="Imagen 1" descr="Interfaz de usuario gráfica, Aplicación, Word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BA7" w:rsidRPr="00911372" w:rsidSect="0037362E">
      <w:headerReference w:type="default" r:id="rId9"/>
      <w:footerReference w:type="default" r:id="rId10"/>
      <w:pgSz w:w="11906" w:h="16838"/>
      <w:pgMar w:top="1440" w:right="1440" w:bottom="1135" w:left="1440" w:header="720" w:footer="25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94505B" w14:textId="77777777" w:rsidR="007F0FBD" w:rsidRDefault="007F0FBD" w:rsidP="00FA2EEA">
      <w:pPr>
        <w:spacing w:after="0" w:line="240" w:lineRule="auto"/>
      </w:pPr>
      <w:r>
        <w:separator/>
      </w:r>
    </w:p>
  </w:endnote>
  <w:endnote w:type="continuationSeparator" w:id="0">
    <w:p w14:paraId="41B05A1B" w14:textId="77777777" w:rsidR="007F0FBD" w:rsidRDefault="007F0FBD" w:rsidP="00FA2EEA">
      <w:pPr>
        <w:spacing w:after="0" w:line="240" w:lineRule="auto"/>
      </w:pPr>
      <w:r>
        <w:continuationSeparator/>
      </w:r>
    </w:p>
  </w:endnote>
  <w:endnote w:type="continuationNotice" w:id="1">
    <w:p w14:paraId="5CBF9D87" w14:textId="77777777" w:rsidR="007F0FBD" w:rsidRDefault="007F0F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22618690"/>
      <w:docPartObj>
        <w:docPartGallery w:val="Page Numbers (Bottom of Page)"/>
        <w:docPartUnique/>
      </w:docPartObj>
    </w:sdtPr>
    <w:sdtEndPr>
      <w:rPr>
        <w:rStyle w:val="PiedepaginaCar"/>
        <w:rFonts w:ascii="Comic Sans MS" w:hAnsi="Comic Sans MS"/>
      </w:rPr>
    </w:sdtEndPr>
    <w:sdtContent>
      <w:p w14:paraId="61135EE5" w14:textId="77777777" w:rsidR="00D119E3" w:rsidRPr="00D119E3" w:rsidRDefault="00D119E3" w:rsidP="0037362E">
        <w:pPr>
          <w:pStyle w:val="Piedepgina"/>
          <w:pBdr>
            <w:top w:val="double" w:sz="12" w:space="1" w:color="92D050"/>
          </w:pBdr>
          <w:jc w:val="right"/>
          <w:rPr>
            <w:rStyle w:val="PiedepaginaCar"/>
          </w:rPr>
        </w:pPr>
        <w:r w:rsidRPr="00D119E3">
          <w:rPr>
            <w:rStyle w:val="PiedepaginaCar"/>
          </w:rPr>
          <w:fldChar w:fldCharType="begin"/>
        </w:r>
        <w:r w:rsidRPr="00D119E3">
          <w:rPr>
            <w:rStyle w:val="PiedepaginaCar"/>
          </w:rPr>
          <w:instrText>PAGE   \* MERGEFORMAT</w:instrText>
        </w:r>
        <w:r w:rsidRPr="00D119E3">
          <w:rPr>
            <w:rStyle w:val="PiedepaginaCar"/>
          </w:rPr>
          <w:fldChar w:fldCharType="separate"/>
        </w:r>
        <w:r w:rsidRPr="00D119E3">
          <w:rPr>
            <w:rStyle w:val="PiedepaginaCar"/>
          </w:rPr>
          <w:t>2</w:t>
        </w:r>
        <w:r w:rsidRPr="00D119E3">
          <w:rPr>
            <w:rStyle w:val="PiedepaginaCa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3A8E40" w14:textId="77777777" w:rsidR="007F0FBD" w:rsidRDefault="007F0FBD" w:rsidP="00FA2EEA">
      <w:pPr>
        <w:spacing w:after="0" w:line="240" w:lineRule="auto"/>
      </w:pPr>
      <w:r>
        <w:separator/>
      </w:r>
    </w:p>
  </w:footnote>
  <w:footnote w:type="continuationSeparator" w:id="0">
    <w:p w14:paraId="3C4738F9" w14:textId="77777777" w:rsidR="007F0FBD" w:rsidRDefault="007F0FBD" w:rsidP="00FA2EEA">
      <w:pPr>
        <w:spacing w:after="0" w:line="240" w:lineRule="auto"/>
      </w:pPr>
      <w:r>
        <w:continuationSeparator/>
      </w:r>
    </w:p>
  </w:footnote>
  <w:footnote w:type="continuationNotice" w:id="1">
    <w:p w14:paraId="1CAB67FC" w14:textId="77777777" w:rsidR="007F0FBD" w:rsidRDefault="007F0FB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AF63F" w14:textId="77777777" w:rsidR="00FA2EEA" w:rsidRDefault="00E46211" w:rsidP="0037362E">
    <w:pPr>
      <w:pStyle w:val="Encabezado"/>
      <w:pBdr>
        <w:bottom w:val="double" w:sz="12" w:space="1" w:color="92D050"/>
      </w:pBdr>
      <w:tabs>
        <w:tab w:val="clear" w:pos="4252"/>
        <w:tab w:val="clear" w:pos="8504"/>
        <w:tab w:val="left" w:pos="3156"/>
        <w:tab w:val="right" w:pos="9026"/>
      </w:tabs>
    </w:pPr>
    <w:r>
      <w:t>Izan Ventura</w:t>
    </w:r>
    <w:r w:rsidR="00D119E3">
      <w:tab/>
    </w:r>
    <w:r w:rsidR="0037362E">
      <w:tab/>
    </w:r>
    <w:r w:rsidR="00F56451">
      <w:t>2</w:t>
    </w:r>
    <w:r w:rsidR="00D119E3">
      <w:t xml:space="preserve"> ASIR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B33"/>
    <w:rsid w:val="00032BA7"/>
    <w:rsid w:val="00083529"/>
    <w:rsid w:val="00161B6D"/>
    <w:rsid w:val="001724A7"/>
    <w:rsid w:val="00211A29"/>
    <w:rsid w:val="00291F12"/>
    <w:rsid w:val="0036144F"/>
    <w:rsid w:val="0037362E"/>
    <w:rsid w:val="003A3E52"/>
    <w:rsid w:val="003A413A"/>
    <w:rsid w:val="004B3DED"/>
    <w:rsid w:val="00584ACE"/>
    <w:rsid w:val="005B1B4B"/>
    <w:rsid w:val="00654753"/>
    <w:rsid w:val="00696C3F"/>
    <w:rsid w:val="006B2B33"/>
    <w:rsid w:val="007902CD"/>
    <w:rsid w:val="007F0FBD"/>
    <w:rsid w:val="007F4054"/>
    <w:rsid w:val="00911372"/>
    <w:rsid w:val="00955E08"/>
    <w:rsid w:val="00997689"/>
    <w:rsid w:val="009D55CA"/>
    <w:rsid w:val="00AD7709"/>
    <w:rsid w:val="00B0000A"/>
    <w:rsid w:val="00B1455F"/>
    <w:rsid w:val="00B16632"/>
    <w:rsid w:val="00B4726A"/>
    <w:rsid w:val="00B9252D"/>
    <w:rsid w:val="00B96777"/>
    <w:rsid w:val="00C33853"/>
    <w:rsid w:val="00C96DC0"/>
    <w:rsid w:val="00CD2DDB"/>
    <w:rsid w:val="00CE1BCC"/>
    <w:rsid w:val="00D119E3"/>
    <w:rsid w:val="00D25334"/>
    <w:rsid w:val="00DF10DC"/>
    <w:rsid w:val="00E3120E"/>
    <w:rsid w:val="00E46211"/>
    <w:rsid w:val="00EF0E6F"/>
    <w:rsid w:val="00F51D88"/>
    <w:rsid w:val="00F56451"/>
    <w:rsid w:val="00FA2EEA"/>
    <w:rsid w:val="00FA47C4"/>
    <w:rsid w:val="4D249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84D332"/>
  <w15:chartTrackingRefBased/>
  <w15:docId w15:val="{5AFCF928-793C-4C94-8799-289CBB3A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9E3"/>
  </w:style>
  <w:style w:type="paragraph" w:styleId="Ttulo1">
    <w:name w:val="heading 1"/>
    <w:basedOn w:val="Normal"/>
    <w:next w:val="Normal"/>
    <w:link w:val="Ttulo1Car"/>
    <w:uiPriority w:val="9"/>
    <w:qFormat/>
    <w:rsid w:val="00D119E3"/>
    <w:pPr>
      <w:keepNext/>
      <w:keepLines/>
      <w:spacing w:before="120" w:after="0"/>
      <w:jc w:val="center"/>
      <w:outlineLvl w:val="0"/>
    </w:pPr>
    <w:rPr>
      <w:rFonts w:ascii="Agency FB" w:eastAsiaTheme="majorEastAsia" w:hAnsi="Agency FB" w:cstheme="majorBidi"/>
      <w:b/>
      <w:color w:val="ED7D31" w:themeColor="accent2"/>
      <w:sz w:val="9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19E3"/>
    <w:pPr>
      <w:keepNext/>
      <w:keepLines/>
      <w:spacing w:before="40" w:after="120"/>
      <w:outlineLvl w:val="1"/>
    </w:pPr>
    <w:rPr>
      <w:rFonts w:ascii="Berlin Sans FB Demi" w:eastAsiaTheme="majorEastAsia" w:hAnsi="Berlin Sans FB Demi" w:cstheme="majorBidi"/>
      <w:b/>
      <w:color w:val="538135" w:themeColor="accent6" w:themeShade="BF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B1B4B"/>
    <w:pPr>
      <w:tabs>
        <w:tab w:val="left" w:pos="2748"/>
      </w:tabs>
      <w:outlineLvl w:val="2"/>
    </w:pPr>
    <w:rPr>
      <w:rFonts w:eastAsiaTheme="majorEastAsia" w:cstheme="minorHAnsi"/>
      <w:b/>
      <w:bCs/>
      <w:color w:val="00B050"/>
      <w:sz w:val="28"/>
      <w:szCs w:val="28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2E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EEA"/>
  </w:style>
  <w:style w:type="paragraph" w:styleId="Piedepgina">
    <w:name w:val="footer"/>
    <w:basedOn w:val="Normal"/>
    <w:link w:val="PiedepginaCar"/>
    <w:uiPriority w:val="99"/>
    <w:unhideWhenUsed/>
    <w:rsid w:val="00FA2E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EEA"/>
  </w:style>
  <w:style w:type="character" w:customStyle="1" w:styleId="Ttulo1Car">
    <w:name w:val="Título 1 Car"/>
    <w:basedOn w:val="Fuentedeprrafopredeter"/>
    <w:link w:val="Ttulo1"/>
    <w:uiPriority w:val="9"/>
    <w:rsid w:val="00D119E3"/>
    <w:rPr>
      <w:rFonts w:ascii="Agency FB" w:eastAsiaTheme="majorEastAsia" w:hAnsi="Agency FB" w:cstheme="majorBidi"/>
      <w:b/>
      <w:color w:val="ED7D31" w:themeColor="accent2"/>
      <w:sz w:val="9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119E3"/>
    <w:rPr>
      <w:rFonts w:ascii="Berlin Sans FB Demi" w:eastAsiaTheme="majorEastAsia" w:hAnsi="Berlin Sans FB Demi" w:cstheme="majorBidi"/>
      <w:b/>
      <w:color w:val="538135" w:themeColor="accent6" w:themeShade="BF"/>
      <w:sz w:val="40"/>
      <w:szCs w:val="26"/>
    </w:rPr>
  </w:style>
  <w:style w:type="paragraph" w:customStyle="1" w:styleId="Piedepagina">
    <w:name w:val="Pie de pagina"/>
    <w:basedOn w:val="Piedepgina"/>
    <w:link w:val="PiedepaginaCar"/>
    <w:rsid w:val="00D119E3"/>
    <w:pPr>
      <w:jc w:val="right"/>
    </w:pPr>
    <w:rPr>
      <w:rFonts w:ascii="Comic Sans MS" w:hAnsi="Comic Sans MS"/>
    </w:rPr>
  </w:style>
  <w:style w:type="character" w:customStyle="1" w:styleId="PiedepaginaCar">
    <w:name w:val="Pie de pagina Car"/>
    <w:basedOn w:val="PiedepginaCar"/>
    <w:link w:val="Piedepagina"/>
    <w:rsid w:val="00D119E3"/>
    <w:rPr>
      <w:rFonts w:ascii="Comic Sans MS" w:hAnsi="Comic Sans MS"/>
    </w:rPr>
  </w:style>
  <w:style w:type="character" w:customStyle="1" w:styleId="Ttulo3Car">
    <w:name w:val="Título 3 Car"/>
    <w:basedOn w:val="Fuentedeprrafopredeter"/>
    <w:link w:val="Ttulo3"/>
    <w:uiPriority w:val="9"/>
    <w:rsid w:val="005B1B4B"/>
    <w:rPr>
      <w:rFonts w:eastAsiaTheme="majorEastAsia" w:cstheme="minorHAnsi"/>
      <w:b/>
      <w:bCs/>
      <w:color w:val="00B050"/>
      <w:sz w:val="28"/>
      <w:szCs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zanv\OneDrive\Escritorio\2%20ASIR\Plantill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12</TotalTime>
  <Pages>2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Izan ventura valerio</dc:creator>
  <cp:keywords/>
  <dc:description/>
  <cp:lastModifiedBy>Izan ventura valerio</cp:lastModifiedBy>
  <cp:revision>14</cp:revision>
  <dcterms:created xsi:type="dcterms:W3CDTF">2024-11-30T15:13:00Z</dcterms:created>
  <dcterms:modified xsi:type="dcterms:W3CDTF">2024-11-30T15:25:00Z</dcterms:modified>
</cp:coreProperties>
</file>