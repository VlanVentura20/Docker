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F34C5" w14:textId="7D5B50D2" w:rsidR="00A21F10" w:rsidRPr="008E33CA" w:rsidRDefault="00A21F10" w:rsidP="00A21F10">
      <w:pPr>
        <w:pStyle w:val="Ttulo1"/>
        <w:rPr>
          <w:rFonts w:eastAsia="Times New Roman"/>
        </w:rPr>
      </w:pPr>
      <w:bookmarkStart w:id="0" w:name="_Toc113217391"/>
      <w:r w:rsidRPr="008E33CA">
        <w:rPr>
          <w:rFonts w:eastAsia="Times New Roman"/>
        </w:rPr>
        <w:t>MediaWiki</w:t>
      </w:r>
    </w:p>
    <w:bookmarkEnd w:id="0"/>
    <w:p w14:paraId="3E502AE8" w14:textId="19BF633D" w:rsidR="007E3724" w:rsidRPr="008E33CA" w:rsidRDefault="007E3724" w:rsidP="00C57E22">
      <w:pPr>
        <w:rPr>
          <w:rFonts w:ascii="Segoe UI" w:eastAsia="Calibri" w:hAnsi="Segoe UI" w:cs="Times New Roman"/>
        </w:rPr>
      </w:pPr>
      <w:r w:rsidRPr="008E33CA">
        <w:rPr>
          <w:rFonts w:ascii="Segoe UI" w:eastAsia="Calibri" w:hAnsi="Segoe UI" w:cs="Times New Roman"/>
        </w:rPr>
        <w:t>Lo primero que necesitamos es tener el Docker desktop encendido</w:t>
      </w:r>
      <w:r w:rsidR="009C1480" w:rsidRPr="008E33CA">
        <w:rPr>
          <w:rFonts w:ascii="Segoe UI" w:eastAsia="Calibri" w:hAnsi="Segoe UI" w:cs="Times New Roman"/>
        </w:rPr>
        <w:t>.</w:t>
      </w:r>
    </w:p>
    <w:p w14:paraId="354A0808" w14:textId="2BD24FE7" w:rsidR="00C911CE" w:rsidRPr="008E33CA" w:rsidRDefault="00101070" w:rsidP="00C57E22">
      <w:pPr>
        <w:rPr>
          <w:rFonts w:ascii="Segoe UI" w:eastAsia="Calibri" w:hAnsi="Segoe UI" w:cs="Times New Roman"/>
        </w:rPr>
      </w:pPr>
      <w:r w:rsidRPr="008E33CA">
        <w:rPr>
          <w:rFonts w:ascii="Segoe UI" w:eastAsia="Calibri" w:hAnsi="Segoe UI" w:cs="Times New Roman"/>
        </w:rPr>
        <w:t>Para instalar el Docker con la imagen de mediawiki</w:t>
      </w:r>
      <w:r w:rsidR="00C911CE" w:rsidRPr="008E33CA">
        <w:rPr>
          <w:rFonts w:ascii="Segoe UI" w:eastAsia="Calibri" w:hAnsi="Segoe UI" w:cs="Times New Roman"/>
        </w:rPr>
        <w:t xml:space="preserve"> simplemente hay que </w:t>
      </w:r>
      <w:r w:rsidR="00AF6911" w:rsidRPr="008E33CA">
        <w:rPr>
          <w:rFonts w:ascii="Segoe UI" w:eastAsia="Calibri" w:hAnsi="Segoe UI" w:cs="Times New Roman"/>
        </w:rPr>
        <w:t>ejecutar</w:t>
      </w:r>
      <w:r w:rsidR="00C911CE" w:rsidRPr="008E33CA">
        <w:rPr>
          <w:rFonts w:ascii="Segoe UI" w:eastAsia="Calibri" w:hAnsi="Segoe UI" w:cs="Times New Roman"/>
        </w:rPr>
        <w:t xml:space="preserve"> el siguiente comando:</w:t>
      </w:r>
    </w:p>
    <w:p w14:paraId="14552E2F" w14:textId="5E6073DF" w:rsidR="00C57E22" w:rsidRPr="00C57E22" w:rsidRDefault="00C911CE" w:rsidP="00C57E22">
      <w:pPr>
        <w:rPr>
          <w:rFonts w:ascii="Segoe UI" w:eastAsia="Calibri" w:hAnsi="Segoe UI" w:cs="Times New Roman"/>
          <w:b/>
          <w:bCs/>
        </w:rPr>
      </w:pPr>
      <w:r w:rsidRPr="008E33CA">
        <w:rPr>
          <w:rFonts w:ascii="Segoe UI" w:eastAsia="Calibri" w:hAnsi="Segoe UI" w:cs="Times New Roman"/>
          <w:b/>
          <w:bCs/>
        </w:rPr>
        <w:t>docker run -d -p 8080:80 --name mediawiki1 mediawiki</w:t>
      </w:r>
    </w:p>
    <w:p w14:paraId="22D970F5" w14:textId="07341D3E" w:rsidR="00C57E22" w:rsidRPr="008E33CA" w:rsidRDefault="00C911CE" w:rsidP="00C57E22">
      <w:pPr>
        <w:rPr>
          <w:rFonts w:ascii="Segoe UI" w:eastAsia="Calibri" w:hAnsi="Segoe UI" w:cs="Times New Roman"/>
        </w:rPr>
      </w:pPr>
      <w:r w:rsidRPr="008E33CA">
        <w:rPr>
          <w:rFonts w:ascii="Segoe UI" w:eastAsia="Calibri" w:hAnsi="Segoe UI" w:cs="Times New Roman"/>
        </w:rPr>
        <w:t xml:space="preserve">Es importante no tener el puerto </w:t>
      </w:r>
      <w:r w:rsidR="00E45A6B" w:rsidRPr="008E33CA">
        <w:rPr>
          <w:rFonts w:ascii="Segoe UI" w:eastAsia="Calibri" w:hAnsi="Segoe UI" w:cs="Times New Roman"/>
        </w:rPr>
        <w:t xml:space="preserve">que le digamos en el </w:t>
      </w:r>
      <w:r w:rsidR="008E33CA" w:rsidRPr="008E33CA">
        <w:rPr>
          <w:rFonts w:ascii="Segoe UI" w:eastAsia="Calibri" w:hAnsi="Segoe UI" w:cs="Times New Roman"/>
        </w:rPr>
        <w:t>comando</w:t>
      </w:r>
      <w:r w:rsidR="00E45A6B" w:rsidRPr="008E33CA">
        <w:rPr>
          <w:rFonts w:ascii="Segoe UI" w:eastAsia="Calibri" w:hAnsi="Segoe UI" w:cs="Times New Roman"/>
        </w:rPr>
        <w:t xml:space="preserve"> (en este caso el 8080) ocupado</w:t>
      </w:r>
      <w:r w:rsidR="00AF6911" w:rsidRPr="008E33CA">
        <w:rPr>
          <w:rFonts w:ascii="Segoe UI" w:eastAsia="Calibri" w:hAnsi="Segoe UI" w:cs="Times New Roman"/>
        </w:rPr>
        <w:t>.</w:t>
      </w:r>
    </w:p>
    <w:p w14:paraId="136511D8" w14:textId="33468120" w:rsidR="009C1480" w:rsidRPr="008E33CA" w:rsidRDefault="008E33CA" w:rsidP="00C57E22">
      <w:pPr>
        <w:rPr>
          <w:rFonts w:ascii="Segoe UI" w:eastAsia="Calibri" w:hAnsi="Segoe UI" w:cs="Times New Roman"/>
        </w:rPr>
      </w:pPr>
      <w:r w:rsidRPr="008E33CA">
        <w:rPr>
          <w:rFonts w:ascii="Segoe UI" w:eastAsia="Calibri" w:hAnsi="Segoe UI" w:cs="Times New Roman"/>
        </w:rPr>
        <w:t>Finalmente,</w:t>
      </w:r>
      <w:r w:rsidR="009C1480" w:rsidRPr="008E33CA">
        <w:rPr>
          <w:rFonts w:ascii="Segoe UI" w:eastAsia="Calibri" w:hAnsi="Segoe UI" w:cs="Times New Roman"/>
        </w:rPr>
        <w:t xml:space="preserve"> para conectarnos simplemente </w:t>
      </w:r>
      <w:r w:rsidRPr="008E33CA">
        <w:rPr>
          <w:rFonts w:ascii="Segoe UI" w:eastAsia="Calibri" w:hAnsi="Segoe UI" w:cs="Times New Roman"/>
        </w:rPr>
        <w:t>tenemos</w:t>
      </w:r>
      <w:r w:rsidR="009C1480" w:rsidRPr="008E33CA">
        <w:rPr>
          <w:rFonts w:ascii="Segoe UI" w:eastAsia="Calibri" w:hAnsi="Segoe UI" w:cs="Times New Roman"/>
        </w:rPr>
        <w:t xml:space="preserve"> que ir al navegador web y poner localhost:8080 o </w:t>
      </w:r>
      <w:r w:rsidR="00117CED" w:rsidRPr="008E33CA">
        <w:rPr>
          <w:rFonts w:ascii="Segoe UI" w:eastAsia="Calibri" w:hAnsi="Segoe UI" w:cs="Times New Roman"/>
        </w:rPr>
        <w:t>el puerto que le hallas puesto</w:t>
      </w:r>
      <w:r w:rsidR="00AA7F04">
        <w:rPr>
          <w:rFonts w:ascii="Segoe UI" w:eastAsia="Calibri" w:hAnsi="Segoe UI" w:cs="Times New Roman"/>
        </w:rPr>
        <w:t xml:space="preserve"> y ya podríamos </w:t>
      </w:r>
      <w:r w:rsidR="006A5F25">
        <w:rPr>
          <w:rFonts w:ascii="Segoe UI" w:eastAsia="Calibri" w:hAnsi="Segoe UI" w:cs="Times New Roman"/>
        </w:rPr>
        <w:t>configurar</w:t>
      </w:r>
    </w:p>
    <w:p w14:paraId="6AB096B1" w14:textId="1391F91E" w:rsidR="00AF6911" w:rsidRPr="00C57E22" w:rsidRDefault="00AF6911" w:rsidP="00C57E22">
      <w:pPr>
        <w:rPr>
          <w:rFonts w:ascii="Segoe UI" w:eastAsia="Calibri" w:hAnsi="Segoe UI" w:cs="Times New Roman"/>
        </w:rPr>
      </w:pPr>
      <w:r w:rsidRPr="00C57E22">
        <w:rPr>
          <w:rFonts w:ascii="Segoe UI" w:eastAsia="Calibri" w:hAnsi="Segoe UI" w:cs="Segoe UI"/>
          <w:b/>
          <w:bCs/>
          <w:color w:val="5C5962"/>
        </w:rPr>
        <w:drawing>
          <wp:inline distT="0" distB="0" distL="0" distR="0" wp14:anchorId="620EAE31" wp14:editId="683D73C7">
            <wp:extent cx="5400040" cy="3037840"/>
            <wp:effectExtent l="0" t="0" r="0" b="0"/>
            <wp:docPr id="1714657910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57910" name="Imagen 1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C0AC" w14:textId="77777777" w:rsidR="0037362E" w:rsidRPr="00C57E22" w:rsidRDefault="0037362E" w:rsidP="00C57E22"/>
    <w:sectPr w:rsidR="0037362E" w:rsidRPr="00C57E22" w:rsidSect="0037362E">
      <w:headerReference w:type="default" r:id="rId7"/>
      <w:footerReference w:type="default" r:id="rId8"/>
      <w:pgSz w:w="11906" w:h="16838"/>
      <w:pgMar w:top="1440" w:right="1440" w:bottom="1135" w:left="1440" w:header="720" w:footer="2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2E4F2" w14:textId="77777777" w:rsidR="00C32514" w:rsidRPr="008E33CA" w:rsidRDefault="00C32514" w:rsidP="00FA2EEA">
      <w:pPr>
        <w:spacing w:after="0" w:line="240" w:lineRule="auto"/>
      </w:pPr>
      <w:r w:rsidRPr="008E33CA">
        <w:separator/>
      </w:r>
    </w:p>
  </w:endnote>
  <w:endnote w:type="continuationSeparator" w:id="0">
    <w:p w14:paraId="2BAA8D2C" w14:textId="77777777" w:rsidR="00C32514" w:rsidRPr="008E33CA" w:rsidRDefault="00C32514" w:rsidP="00FA2EEA">
      <w:pPr>
        <w:spacing w:after="0" w:line="240" w:lineRule="auto"/>
      </w:pPr>
      <w:r w:rsidRPr="008E33CA">
        <w:continuationSeparator/>
      </w:r>
    </w:p>
  </w:endnote>
  <w:endnote w:type="continuationNotice" w:id="1">
    <w:p w14:paraId="36807ACE" w14:textId="77777777" w:rsidR="00C32514" w:rsidRPr="008E33CA" w:rsidRDefault="00C325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2618690"/>
      <w:docPartObj>
        <w:docPartGallery w:val="Page Numbers (Bottom of Page)"/>
        <w:docPartUnique/>
      </w:docPartObj>
    </w:sdtPr>
    <w:sdtEndPr>
      <w:rPr>
        <w:rStyle w:val="PiedepaginaCar"/>
        <w:rFonts w:ascii="Comic Sans MS" w:hAnsi="Comic Sans MS"/>
      </w:rPr>
    </w:sdtEndPr>
    <w:sdtContent>
      <w:p w14:paraId="5FC72779" w14:textId="77777777" w:rsidR="00D119E3" w:rsidRPr="008E33CA" w:rsidRDefault="00D119E3" w:rsidP="0037362E">
        <w:pPr>
          <w:pStyle w:val="Piedepgina"/>
          <w:pBdr>
            <w:top w:val="double" w:sz="12" w:space="1" w:color="92D050"/>
          </w:pBdr>
          <w:jc w:val="right"/>
          <w:rPr>
            <w:rStyle w:val="PiedepaginaCar"/>
          </w:rPr>
        </w:pPr>
        <w:r w:rsidRPr="008E33CA">
          <w:rPr>
            <w:rStyle w:val="PiedepaginaCar"/>
          </w:rPr>
          <w:fldChar w:fldCharType="begin"/>
        </w:r>
        <w:r w:rsidRPr="008E33CA">
          <w:rPr>
            <w:rStyle w:val="PiedepaginaCar"/>
          </w:rPr>
          <w:instrText>PAGE   \* MERGEFORMAT</w:instrText>
        </w:r>
        <w:r w:rsidRPr="008E33CA">
          <w:rPr>
            <w:rStyle w:val="PiedepaginaCar"/>
          </w:rPr>
          <w:fldChar w:fldCharType="separate"/>
        </w:r>
        <w:r w:rsidRPr="008E33CA">
          <w:rPr>
            <w:rStyle w:val="PiedepaginaCar"/>
          </w:rPr>
          <w:t>2</w:t>
        </w:r>
        <w:r w:rsidRPr="008E33CA">
          <w:rPr>
            <w:rStyle w:val="PiedepaginaCa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E1C26" w14:textId="77777777" w:rsidR="00C32514" w:rsidRPr="008E33CA" w:rsidRDefault="00C32514" w:rsidP="00FA2EEA">
      <w:pPr>
        <w:spacing w:after="0" w:line="240" w:lineRule="auto"/>
      </w:pPr>
      <w:r w:rsidRPr="008E33CA">
        <w:separator/>
      </w:r>
    </w:p>
  </w:footnote>
  <w:footnote w:type="continuationSeparator" w:id="0">
    <w:p w14:paraId="01D0BAEC" w14:textId="77777777" w:rsidR="00C32514" w:rsidRPr="008E33CA" w:rsidRDefault="00C32514" w:rsidP="00FA2EEA">
      <w:pPr>
        <w:spacing w:after="0" w:line="240" w:lineRule="auto"/>
      </w:pPr>
      <w:r w:rsidRPr="008E33CA">
        <w:continuationSeparator/>
      </w:r>
    </w:p>
  </w:footnote>
  <w:footnote w:type="continuationNotice" w:id="1">
    <w:p w14:paraId="697069DC" w14:textId="77777777" w:rsidR="00C32514" w:rsidRPr="008E33CA" w:rsidRDefault="00C325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3FEEE" w14:textId="77777777" w:rsidR="00FA2EEA" w:rsidRPr="008E33CA" w:rsidRDefault="00E46211" w:rsidP="0037362E">
    <w:pPr>
      <w:pStyle w:val="Encabezado"/>
      <w:pBdr>
        <w:bottom w:val="double" w:sz="12" w:space="1" w:color="92D050"/>
      </w:pBdr>
      <w:tabs>
        <w:tab w:val="clear" w:pos="4252"/>
        <w:tab w:val="clear" w:pos="8504"/>
        <w:tab w:val="left" w:pos="3156"/>
        <w:tab w:val="right" w:pos="9026"/>
      </w:tabs>
    </w:pPr>
    <w:r w:rsidRPr="008E33CA">
      <w:t>Izan Ventura</w:t>
    </w:r>
    <w:r w:rsidR="00D119E3" w:rsidRPr="008E33CA">
      <w:tab/>
    </w:r>
    <w:r w:rsidR="0037362E" w:rsidRPr="008E33CA">
      <w:tab/>
    </w:r>
    <w:r w:rsidR="00F56451" w:rsidRPr="008E33CA">
      <w:t>2</w:t>
    </w:r>
    <w:r w:rsidR="00D119E3" w:rsidRPr="008E33CA">
      <w:t xml:space="preserve"> ASIR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45B"/>
    <w:rsid w:val="00083529"/>
    <w:rsid w:val="00101070"/>
    <w:rsid w:val="00117CED"/>
    <w:rsid w:val="00161B6D"/>
    <w:rsid w:val="00211A29"/>
    <w:rsid w:val="00291F12"/>
    <w:rsid w:val="0036144F"/>
    <w:rsid w:val="0037362E"/>
    <w:rsid w:val="003A413A"/>
    <w:rsid w:val="00584ACE"/>
    <w:rsid w:val="005B1B4B"/>
    <w:rsid w:val="005E289E"/>
    <w:rsid w:val="005E4CFE"/>
    <w:rsid w:val="00696C3F"/>
    <w:rsid w:val="006A5F25"/>
    <w:rsid w:val="007902CD"/>
    <w:rsid w:val="007E3724"/>
    <w:rsid w:val="008E33CA"/>
    <w:rsid w:val="00955E08"/>
    <w:rsid w:val="00997689"/>
    <w:rsid w:val="009C1480"/>
    <w:rsid w:val="00A21F10"/>
    <w:rsid w:val="00AA7F04"/>
    <w:rsid w:val="00AF6911"/>
    <w:rsid w:val="00B0000A"/>
    <w:rsid w:val="00B1455F"/>
    <w:rsid w:val="00B16632"/>
    <w:rsid w:val="00B9252D"/>
    <w:rsid w:val="00C32514"/>
    <w:rsid w:val="00C33853"/>
    <w:rsid w:val="00C57E22"/>
    <w:rsid w:val="00C911CE"/>
    <w:rsid w:val="00CD2DDB"/>
    <w:rsid w:val="00CE1BCC"/>
    <w:rsid w:val="00D119E3"/>
    <w:rsid w:val="00D25334"/>
    <w:rsid w:val="00E3120E"/>
    <w:rsid w:val="00E45A6B"/>
    <w:rsid w:val="00E46211"/>
    <w:rsid w:val="00ED445B"/>
    <w:rsid w:val="00EF0E6F"/>
    <w:rsid w:val="00F51D88"/>
    <w:rsid w:val="00F56451"/>
    <w:rsid w:val="00FA2EEA"/>
    <w:rsid w:val="4D249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C1756F"/>
  <w15:chartTrackingRefBased/>
  <w15:docId w15:val="{AC3B26C1-C01D-4B13-9EE1-101D8883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9E3"/>
  </w:style>
  <w:style w:type="paragraph" w:styleId="Ttulo1">
    <w:name w:val="heading 1"/>
    <w:basedOn w:val="Normal"/>
    <w:next w:val="Normal"/>
    <w:link w:val="Ttulo1Car"/>
    <w:uiPriority w:val="9"/>
    <w:qFormat/>
    <w:rsid w:val="00D119E3"/>
    <w:pPr>
      <w:keepNext/>
      <w:keepLines/>
      <w:spacing w:before="120" w:after="0"/>
      <w:jc w:val="center"/>
      <w:outlineLvl w:val="0"/>
    </w:pPr>
    <w:rPr>
      <w:rFonts w:ascii="Agency FB" w:eastAsiaTheme="majorEastAsia" w:hAnsi="Agency FB" w:cstheme="majorBidi"/>
      <w:b/>
      <w:color w:val="ED7D31" w:themeColor="accent2"/>
      <w:sz w:val="9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19E3"/>
    <w:pPr>
      <w:keepNext/>
      <w:keepLines/>
      <w:spacing w:before="40" w:after="120"/>
      <w:outlineLvl w:val="1"/>
    </w:pPr>
    <w:rPr>
      <w:rFonts w:ascii="Berlin Sans FB Demi" w:eastAsiaTheme="majorEastAsia" w:hAnsi="Berlin Sans FB Demi" w:cstheme="majorBidi"/>
      <w:b/>
      <w:color w:val="538135" w:themeColor="accent6" w:themeShade="BF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1B4B"/>
    <w:pPr>
      <w:tabs>
        <w:tab w:val="left" w:pos="2748"/>
      </w:tabs>
      <w:outlineLvl w:val="2"/>
    </w:pPr>
    <w:rPr>
      <w:rFonts w:eastAsiaTheme="majorEastAsia" w:cstheme="minorHAnsi"/>
      <w:b/>
      <w:bCs/>
      <w:color w:val="00B050"/>
      <w:sz w:val="28"/>
      <w:szCs w:val="28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2E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EEA"/>
  </w:style>
  <w:style w:type="paragraph" w:styleId="Piedepgina">
    <w:name w:val="footer"/>
    <w:basedOn w:val="Normal"/>
    <w:link w:val="PiedepginaCar"/>
    <w:uiPriority w:val="99"/>
    <w:unhideWhenUsed/>
    <w:rsid w:val="00FA2E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EEA"/>
  </w:style>
  <w:style w:type="character" w:customStyle="1" w:styleId="Ttulo1Car">
    <w:name w:val="Título 1 Car"/>
    <w:basedOn w:val="Fuentedeprrafopredeter"/>
    <w:link w:val="Ttulo1"/>
    <w:uiPriority w:val="9"/>
    <w:rsid w:val="00D119E3"/>
    <w:rPr>
      <w:rFonts w:ascii="Agency FB" w:eastAsiaTheme="majorEastAsia" w:hAnsi="Agency FB" w:cstheme="majorBidi"/>
      <w:b/>
      <w:color w:val="ED7D31" w:themeColor="accent2"/>
      <w:sz w:val="9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19E3"/>
    <w:rPr>
      <w:rFonts w:ascii="Berlin Sans FB Demi" w:eastAsiaTheme="majorEastAsia" w:hAnsi="Berlin Sans FB Demi" w:cstheme="majorBidi"/>
      <w:b/>
      <w:color w:val="538135" w:themeColor="accent6" w:themeShade="BF"/>
      <w:sz w:val="40"/>
      <w:szCs w:val="26"/>
    </w:rPr>
  </w:style>
  <w:style w:type="paragraph" w:customStyle="1" w:styleId="Piedepagina">
    <w:name w:val="Pie de pagina"/>
    <w:basedOn w:val="Piedepgina"/>
    <w:link w:val="PiedepaginaCar"/>
    <w:rsid w:val="00D119E3"/>
    <w:pPr>
      <w:jc w:val="right"/>
    </w:pPr>
    <w:rPr>
      <w:rFonts w:ascii="Comic Sans MS" w:hAnsi="Comic Sans MS"/>
    </w:rPr>
  </w:style>
  <w:style w:type="character" w:customStyle="1" w:styleId="PiedepaginaCar">
    <w:name w:val="Pie de pagina Car"/>
    <w:basedOn w:val="PiedepginaCar"/>
    <w:link w:val="Piedepagina"/>
    <w:rsid w:val="00D119E3"/>
    <w:rPr>
      <w:rFonts w:ascii="Comic Sans MS" w:hAnsi="Comic Sans MS"/>
    </w:rPr>
  </w:style>
  <w:style w:type="character" w:customStyle="1" w:styleId="Ttulo3Car">
    <w:name w:val="Título 3 Car"/>
    <w:basedOn w:val="Fuentedeprrafopredeter"/>
    <w:link w:val="Ttulo3"/>
    <w:uiPriority w:val="9"/>
    <w:rsid w:val="005B1B4B"/>
    <w:rPr>
      <w:rFonts w:eastAsiaTheme="majorEastAsia" w:cstheme="minorHAnsi"/>
      <w:b/>
      <w:bCs/>
      <w:color w:val="00B050"/>
      <w:sz w:val="28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zanv\OneDrive\Escritorio\2%20ASIR\Plantill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14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Izan ventura valerio</dc:creator>
  <cp:keywords/>
  <dc:description/>
  <cp:lastModifiedBy>Izan ventura valerio</cp:lastModifiedBy>
  <cp:revision>14</cp:revision>
  <dcterms:created xsi:type="dcterms:W3CDTF">2024-11-30T14:39:00Z</dcterms:created>
  <dcterms:modified xsi:type="dcterms:W3CDTF">2024-11-30T14:53:00Z</dcterms:modified>
</cp:coreProperties>
</file>