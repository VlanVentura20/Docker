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6818F" w14:textId="231ED121" w:rsidR="00B36FFB" w:rsidRDefault="00B36FFB" w:rsidP="00B36FFB">
      <w:pPr>
        <w:pStyle w:val="Ttulo1"/>
      </w:pPr>
      <w:r>
        <w:t>Wordpress</w:t>
      </w:r>
    </w:p>
    <w:p w14:paraId="42121BA2" w14:textId="40DCBBA3" w:rsidR="00B36FFB" w:rsidRDefault="00B36FFB" w:rsidP="00B36FFB">
      <w:r>
        <w:t>Lo primero que tenemos que hacer</w:t>
      </w:r>
      <w:r w:rsidR="00C02681">
        <w:t xml:space="preserve"> es crear una red para </w:t>
      </w:r>
      <w:r w:rsidR="001C4CF8">
        <w:t>que los dos servidores se comuniquen entre ellos</w:t>
      </w:r>
    </w:p>
    <w:p w14:paraId="112540F3" w14:textId="2B4F4AB8" w:rsidR="001C4CF8" w:rsidRPr="001C4CF8" w:rsidRDefault="001C4CF8" w:rsidP="00B36FFB">
      <w:pPr>
        <w:rPr>
          <w:b/>
          <w:bCs/>
        </w:rPr>
      </w:pPr>
      <w:r w:rsidRPr="001C4CF8">
        <w:rPr>
          <w:b/>
          <w:bCs/>
        </w:rPr>
        <w:t>docker network create red_wp</w:t>
      </w:r>
    </w:p>
    <w:p w14:paraId="679B931A" w14:textId="5E3F3000" w:rsidR="001C4CF8" w:rsidRDefault="0088619C" w:rsidP="00B36FFB">
      <w:r>
        <w:t xml:space="preserve">Después </w:t>
      </w:r>
      <w:r w:rsidR="00A2451D">
        <w:t>tenemos que crear los contenedores, primero crearemos el de mysql</w:t>
      </w:r>
      <w:r w:rsidR="00994155">
        <w:t>. En este caso necesitamos asignarle ciertas variables a</w:t>
      </w:r>
      <w:r w:rsidR="00421760">
        <w:t xml:space="preserve">l docker para poder conectarnos a </w:t>
      </w:r>
      <w:r w:rsidR="001626F4">
        <w:t>él</w:t>
      </w:r>
      <w:r w:rsidR="00B536CB">
        <w:t>.</w:t>
      </w:r>
    </w:p>
    <w:p w14:paraId="6C77D163" w14:textId="77777777" w:rsidR="00EA508F" w:rsidRDefault="00EA508F" w:rsidP="007919F7">
      <w:pPr>
        <w:ind w:right="-46"/>
        <w:rPr>
          <w:b/>
          <w:bCs/>
        </w:rPr>
      </w:pPr>
      <w:r w:rsidRPr="00EA508F">
        <w:rPr>
          <w:b/>
          <w:bCs/>
        </w:rPr>
        <w:t>docker run -d --name servidor_mysql --network red_wp -v /opt/mysql_wp:/var/lib/mysql -e MYSQL_DATABASE=bd_wp -e MYSQL_USER=user_wp -e MYSQL_PASSWORD=asdasd -e MYSQL_ROOT_PASSWORD=asdasd mariadb</w:t>
      </w:r>
    </w:p>
    <w:p w14:paraId="48B4EF5A" w14:textId="6013A397" w:rsidR="0088619C" w:rsidRDefault="006C0F8A" w:rsidP="007919F7">
      <w:pPr>
        <w:ind w:right="-46"/>
      </w:pPr>
      <w:r>
        <w:t>Lo siguiente es crear el servidor de wordpress</w:t>
      </w:r>
    </w:p>
    <w:p w14:paraId="06E2E0CD" w14:textId="33DD16F5" w:rsidR="00EE2995" w:rsidRPr="006C0F8A" w:rsidRDefault="00EE2995" w:rsidP="007919F7">
      <w:pPr>
        <w:ind w:right="-46"/>
        <w:rPr>
          <w:b/>
          <w:bCs/>
        </w:rPr>
      </w:pPr>
      <w:r w:rsidRPr="00EE2995">
        <w:rPr>
          <w:b/>
          <w:bCs/>
        </w:rPr>
        <w:t>docker run -d --name servidor_wp --network red_wp -v /opt/wordpress:/var/www/html/wp-content -e WORDPRESS_DB_HOST=servidor_mysql -e WORDPRESS_DB_USER=user_wp -e WORDPRESS_DB_PASSWORD=asdasd -e WORDPRESS_DB_NAME=bd_wp -p 8080:80 wordpress</w:t>
      </w:r>
    </w:p>
    <w:p w14:paraId="2AE15AD6" w14:textId="7F30ACBE" w:rsidR="0037362E" w:rsidRDefault="00BD1C95" w:rsidP="005B1B4B">
      <w:r>
        <w:t xml:space="preserve">Por </w:t>
      </w:r>
      <w:r w:rsidR="001626F4">
        <w:t>último,</w:t>
      </w:r>
      <w:r>
        <w:t xml:space="preserve"> para conectarnos al wordpress tenemos que ir al navegador web y escribir localhost:8080</w:t>
      </w:r>
    </w:p>
    <w:p w14:paraId="3DFF89E5" w14:textId="38F68476" w:rsidR="001626F4" w:rsidRPr="005B1B4B" w:rsidRDefault="001626F4" w:rsidP="005B1B4B">
      <w:r w:rsidRPr="001626F4">
        <w:drawing>
          <wp:inline distT="0" distB="0" distL="0" distR="0" wp14:anchorId="64447849" wp14:editId="4416FCE2">
            <wp:extent cx="5731510" cy="3223895"/>
            <wp:effectExtent l="0" t="0" r="2540" b="0"/>
            <wp:docPr id="83641424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4248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6F4" w:rsidRPr="005B1B4B" w:rsidSect="0037362E">
      <w:headerReference w:type="default" r:id="rId8"/>
      <w:footerReference w:type="default" r:id="rId9"/>
      <w:pgSz w:w="11906" w:h="16838"/>
      <w:pgMar w:top="1440" w:right="1440" w:bottom="1135" w:left="1440" w:header="720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4E247" w14:textId="77777777" w:rsidR="00D23985" w:rsidRDefault="00D23985" w:rsidP="00FA2EEA">
      <w:pPr>
        <w:spacing w:after="0" w:line="240" w:lineRule="auto"/>
      </w:pPr>
      <w:r>
        <w:separator/>
      </w:r>
    </w:p>
  </w:endnote>
  <w:endnote w:type="continuationSeparator" w:id="0">
    <w:p w14:paraId="287C11B7" w14:textId="77777777" w:rsidR="00D23985" w:rsidRDefault="00D23985" w:rsidP="00FA2EEA">
      <w:pPr>
        <w:spacing w:after="0" w:line="240" w:lineRule="auto"/>
      </w:pPr>
      <w:r>
        <w:continuationSeparator/>
      </w:r>
    </w:p>
  </w:endnote>
  <w:endnote w:type="continuationNotice" w:id="1">
    <w:p w14:paraId="043A40C9" w14:textId="77777777" w:rsidR="00D23985" w:rsidRDefault="00D239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2618690"/>
      <w:docPartObj>
        <w:docPartGallery w:val="Page Numbers (Bottom of Page)"/>
        <w:docPartUnique/>
      </w:docPartObj>
    </w:sdtPr>
    <w:sdtEndPr>
      <w:rPr>
        <w:rStyle w:val="PiedepaginaCar"/>
        <w:rFonts w:ascii="Comic Sans MS" w:hAnsi="Comic Sans MS"/>
      </w:rPr>
    </w:sdtEndPr>
    <w:sdtContent>
      <w:p w14:paraId="68D15D9D" w14:textId="77777777" w:rsidR="00D119E3" w:rsidRPr="00D119E3" w:rsidRDefault="00D119E3" w:rsidP="0037362E">
        <w:pPr>
          <w:pStyle w:val="Piedepgina"/>
          <w:pBdr>
            <w:top w:val="double" w:sz="12" w:space="1" w:color="92D050"/>
          </w:pBdr>
          <w:jc w:val="right"/>
          <w:rPr>
            <w:rStyle w:val="PiedepaginaCar"/>
          </w:rPr>
        </w:pPr>
        <w:r w:rsidRPr="00D119E3">
          <w:rPr>
            <w:rStyle w:val="PiedepaginaCar"/>
          </w:rPr>
          <w:fldChar w:fldCharType="begin"/>
        </w:r>
        <w:r w:rsidRPr="00D119E3">
          <w:rPr>
            <w:rStyle w:val="PiedepaginaCar"/>
          </w:rPr>
          <w:instrText>PAGE   \* MERGEFORMAT</w:instrText>
        </w:r>
        <w:r w:rsidRPr="00D119E3">
          <w:rPr>
            <w:rStyle w:val="PiedepaginaCar"/>
          </w:rPr>
          <w:fldChar w:fldCharType="separate"/>
        </w:r>
        <w:r w:rsidRPr="00D119E3">
          <w:rPr>
            <w:rStyle w:val="PiedepaginaCar"/>
          </w:rPr>
          <w:t>2</w:t>
        </w:r>
        <w:r w:rsidRPr="00D119E3">
          <w:rPr>
            <w:rStyle w:val="PiedepaginaC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22D1F" w14:textId="77777777" w:rsidR="00D23985" w:rsidRDefault="00D23985" w:rsidP="00FA2EEA">
      <w:pPr>
        <w:spacing w:after="0" w:line="240" w:lineRule="auto"/>
      </w:pPr>
      <w:r>
        <w:separator/>
      </w:r>
    </w:p>
  </w:footnote>
  <w:footnote w:type="continuationSeparator" w:id="0">
    <w:p w14:paraId="3C755DCA" w14:textId="77777777" w:rsidR="00D23985" w:rsidRDefault="00D23985" w:rsidP="00FA2EEA">
      <w:pPr>
        <w:spacing w:after="0" w:line="240" w:lineRule="auto"/>
      </w:pPr>
      <w:r>
        <w:continuationSeparator/>
      </w:r>
    </w:p>
  </w:footnote>
  <w:footnote w:type="continuationNotice" w:id="1">
    <w:p w14:paraId="5ED2BF47" w14:textId="77777777" w:rsidR="00D23985" w:rsidRDefault="00D239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71F53" w14:textId="77777777" w:rsidR="00FA2EEA" w:rsidRDefault="00E46211" w:rsidP="0037362E">
    <w:pPr>
      <w:pStyle w:val="Encabezado"/>
      <w:pBdr>
        <w:bottom w:val="double" w:sz="12" w:space="1" w:color="92D050"/>
      </w:pBdr>
      <w:tabs>
        <w:tab w:val="clear" w:pos="4252"/>
        <w:tab w:val="clear" w:pos="8504"/>
        <w:tab w:val="left" w:pos="3156"/>
        <w:tab w:val="right" w:pos="9026"/>
      </w:tabs>
    </w:pPr>
    <w:r>
      <w:t>Izan Ventura</w:t>
    </w:r>
    <w:r w:rsidR="00D119E3">
      <w:tab/>
    </w:r>
    <w:r w:rsidR="0037362E">
      <w:tab/>
    </w:r>
    <w:r w:rsidR="00F56451">
      <w:t>2</w:t>
    </w:r>
    <w:r w:rsidR="00D119E3">
      <w:t xml:space="preserve"> ASIR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2219C"/>
    <w:multiLevelType w:val="hybridMultilevel"/>
    <w:tmpl w:val="52EA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3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36"/>
    <w:rsid w:val="00083529"/>
    <w:rsid w:val="00161B6D"/>
    <w:rsid w:val="001626F4"/>
    <w:rsid w:val="001C4CF8"/>
    <w:rsid w:val="00211A29"/>
    <w:rsid w:val="00291F12"/>
    <w:rsid w:val="0036144F"/>
    <w:rsid w:val="0037362E"/>
    <w:rsid w:val="003A413A"/>
    <w:rsid w:val="00421760"/>
    <w:rsid w:val="00462F83"/>
    <w:rsid w:val="00584ACE"/>
    <w:rsid w:val="005B1B4B"/>
    <w:rsid w:val="00696C3F"/>
    <w:rsid w:val="006C0F8A"/>
    <w:rsid w:val="007902CD"/>
    <w:rsid w:val="007919F7"/>
    <w:rsid w:val="0088619C"/>
    <w:rsid w:val="00955E08"/>
    <w:rsid w:val="00994155"/>
    <w:rsid w:val="00997689"/>
    <w:rsid w:val="00A2451D"/>
    <w:rsid w:val="00B0000A"/>
    <w:rsid w:val="00B1455F"/>
    <w:rsid w:val="00B16632"/>
    <w:rsid w:val="00B36FFB"/>
    <w:rsid w:val="00B536CB"/>
    <w:rsid w:val="00B9252D"/>
    <w:rsid w:val="00BD1C95"/>
    <w:rsid w:val="00C02681"/>
    <w:rsid w:val="00C33853"/>
    <w:rsid w:val="00C8162A"/>
    <w:rsid w:val="00CD2DDB"/>
    <w:rsid w:val="00CE1BCC"/>
    <w:rsid w:val="00D119E3"/>
    <w:rsid w:val="00D23985"/>
    <w:rsid w:val="00D25334"/>
    <w:rsid w:val="00E3120E"/>
    <w:rsid w:val="00E46211"/>
    <w:rsid w:val="00E74736"/>
    <w:rsid w:val="00EA508F"/>
    <w:rsid w:val="00EE2995"/>
    <w:rsid w:val="00EF0E6F"/>
    <w:rsid w:val="00F51D88"/>
    <w:rsid w:val="00F56451"/>
    <w:rsid w:val="00FA2EEA"/>
    <w:rsid w:val="4D249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F5AC3"/>
  <w15:chartTrackingRefBased/>
  <w15:docId w15:val="{1142C582-54E4-4E32-A080-2D7E8BC0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FFB"/>
    <w:rPr>
      <w:rFonts w:ascii="Segoe UI" w:hAnsi="Segoe UI"/>
    </w:rPr>
  </w:style>
  <w:style w:type="paragraph" w:styleId="Ttulo1">
    <w:name w:val="heading 1"/>
    <w:basedOn w:val="Normal"/>
    <w:next w:val="Normal"/>
    <w:link w:val="Ttulo1Car"/>
    <w:uiPriority w:val="9"/>
    <w:qFormat/>
    <w:rsid w:val="00D119E3"/>
    <w:pPr>
      <w:keepNext/>
      <w:keepLines/>
      <w:spacing w:before="120" w:after="0"/>
      <w:jc w:val="center"/>
      <w:outlineLvl w:val="0"/>
    </w:pPr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9E3"/>
    <w:pPr>
      <w:keepNext/>
      <w:keepLines/>
      <w:spacing w:before="40" w:after="120"/>
      <w:outlineLvl w:val="1"/>
    </w:pPr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B4B"/>
    <w:pPr>
      <w:tabs>
        <w:tab w:val="left" w:pos="2748"/>
      </w:tabs>
      <w:outlineLvl w:val="2"/>
    </w:pPr>
    <w:rPr>
      <w:rFonts w:eastAsiaTheme="majorEastAsia" w:cstheme="minorHAnsi"/>
      <w:b/>
      <w:bCs/>
      <w:color w:val="00B050"/>
      <w:sz w:val="28"/>
      <w:szCs w:val="28"/>
      <w14:ligatures w14:val="standardContextual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B36FFB"/>
    <w:pPr>
      <w:keepNext/>
      <w:keepLines/>
      <w:pBdr>
        <w:top w:val="single" w:sz="4" w:space="1" w:color="auto"/>
      </w:pBdr>
      <w:shd w:val="pct5" w:color="auto" w:fill="auto"/>
      <w:autoSpaceDE w:val="0"/>
      <w:autoSpaceDN w:val="0"/>
      <w:adjustRightInd w:val="0"/>
      <w:spacing w:after="0" w:line="276" w:lineRule="auto"/>
      <w:ind w:left="1008" w:hanging="1008"/>
      <w:jc w:val="both"/>
      <w:outlineLvl w:val="4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EA"/>
  </w:style>
  <w:style w:type="paragraph" w:styleId="Piedepgina">
    <w:name w:val="footer"/>
    <w:basedOn w:val="Normal"/>
    <w:link w:val="Piedepgina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EA"/>
  </w:style>
  <w:style w:type="character" w:customStyle="1" w:styleId="Ttulo1Car">
    <w:name w:val="Título 1 Car"/>
    <w:basedOn w:val="Fuentedeprrafopredeter"/>
    <w:link w:val="Ttulo1"/>
    <w:uiPriority w:val="9"/>
    <w:rsid w:val="00D119E3"/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19E3"/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customStyle="1" w:styleId="Piedepagina">
    <w:name w:val="Pie de pagina"/>
    <w:basedOn w:val="Piedepgina"/>
    <w:link w:val="PiedepaginaCar"/>
    <w:rsid w:val="00D119E3"/>
    <w:pPr>
      <w:jc w:val="right"/>
    </w:pPr>
    <w:rPr>
      <w:rFonts w:ascii="Comic Sans MS" w:hAnsi="Comic Sans MS"/>
    </w:rPr>
  </w:style>
  <w:style w:type="character" w:customStyle="1" w:styleId="PiedepaginaCar">
    <w:name w:val="Pie de pagina Car"/>
    <w:basedOn w:val="PiedepginaCar"/>
    <w:link w:val="Piedepagina"/>
    <w:rsid w:val="00D119E3"/>
    <w:rPr>
      <w:rFonts w:ascii="Comic Sans MS" w:hAnsi="Comic Sans MS"/>
    </w:rPr>
  </w:style>
  <w:style w:type="character" w:customStyle="1" w:styleId="Ttulo3Car">
    <w:name w:val="Título 3 Car"/>
    <w:basedOn w:val="Fuentedeprrafopredeter"/>
    <w:link w:val="Ttulo3"/>
    <w:uiPriority w:val="9"/>
    <w:rsid w:val="005B1B4B"/>
    <w:rPr>
      <w:rFonts w:eastAsiaTheme="majorEastAsia" w:cstheme="minorHAnsi"/>
      <w:b/>
      <w:bCs/>
      <w:color w:val="00B050"/>
      <w:sz w:val="28"/>
      <w:szCs w:val="28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rsid w:val="00B36FFB"/>
    <w:rPr>
      <w:rFonts w:ascii="Segoe UI" w:eastAsiaTheme="majorEastAsia" w:hAnsi="Segoe UI" w:cstheme="majorBidi"/>
      <w:color w:val="1F3763" w:themeColor="accent1" w:themeShade="7F"/>
      <w:sz w:val="24"/>
      <w:szCs w:val="24"/>
      <w:shd w:val="pct5" w:color="auto" w:fill="auto"/>
    </w:rPr>
  </w:style>
  <w:style w:type="table" w:styleId="Tablaconcuadrcula">
    <w:name w:val="Table Grid"/>
    <w:basedOn w:val="Tablanormal"/>
    <w:uiPriority w:val="59"/>
    <w:rsid w:val="00B36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36FFB"/>
    <w:rPr>
      <w:b/>
      <w:bCs/>
    </w:rPr>
  </w:style>
  <w:style w:type="paragraph" w:styleId="Prrafodelista">
    <w:name w:val="List Paragraph"/>
    <w:basedOn w:val="Normal"/>
    <w:uiPriority w:val="34"/>
    <w:qFormat/>
    <w:rsid w:val="00B36FFB"/>
    <w:pPr>
      <w:ind w:left="720"/>
      <w:contextualSpacing/>
    </w:pPr>
  </w:style>
  <w:style w:type="paragraph" w:customStyle="1" w:styleId="Cdigo">
    <w:name w:val="Código"/>
    <w:basedOn w:val="HTMLconformatoprevio"/>
    <w:link w:val="CdigoCar"/>
    <w:qFormat/>
    <w:rsid w:val="00B36FFB"/>
    <w:pPr>
      <w:shd w:val="clear" w:color="auto" w:fill="F5F6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character" w:customStyle="1" w:styleId="CdigoCar">
    <w:name w:val="Código Car"/>
    <w:basedOn w:val="HTMLconformatoprevioCar"/>
    <w:link w:val="Cdigo"/>
    <w:rsid w:val="00B36FFB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F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FF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anv\OneDrive\Escritorio\2%20ASIR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17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ventura valerio</dc:creator>
  <cp:keywords/>
  <dc:description/>
  <cp:lastModifiedBy>Izan ventura valerio</cp:lastModifiedBy>
  <cp:revision>16</cp:revision>
  <dcterms:created xsi:type="dcterms:W3CDTF">2024-11-30T14:55:00Z</dcterms:created>
  <dcterms:modified xsi:type="dcterms:W3CDTF">2024-11-30T15:12:00Z</dcterms:modified>
</cp:coreProperties>
</file>